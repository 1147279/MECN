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D063EF">
      <w:pPr>
        <w:pStyle w:val="Title"/>
      </w:pPr>
      <w:r>
        <w:t>Added Tasks &amp; Resources</w:t>
      </w:r>
    </w:p>
    <w:p w:rsidR="00855982" w:rsidRPr="00855982" w:rsidRDefault="001C6C4A" w:rsidP="00855982">
      <w:pPr>
        <w:pStyle w:val="Heading1"/>
      </w:pPr>
      <w:r>
        <w:t>Added Tasks</w:t>
      </w:r>
    </w:p>
    <w:p w:rsidR="00855982" w:rsidRDefault="00C729F8" w:rsidP="00C729F8">
      <w:r>
        <w:t xml:space="preserve">Test Development </w:t>
      </w:r>
      <w:r w:rsidR="00596730">
        <w:t>-</w:t>
      </w:r>
      <w:r>
        <w:t xml:space="preserve"> This task is there because when developing software it is essential to have unit tests that make sure the software behaves as intended. The site needs to successfully meet the criteria of the tests developed. For this to be the case there needs to be a task where these tests are prepared and developed by people who know what is required (It Director, Kevin Desai, Michael Chen and Nandi Muller). </w:t>
      </w:r>
      <w:r w:rsidR="00030F8E">
        <w:t xml:space="preserve"> 10 days were given to this task as it takes quite a while not only to decide what exactly needs to be tested but also coding the tests themselves takes quite a bit of time.</w:t>
      </w:r>
    </w:p>
    <w:p w:rsidR="006A43B0" w:rsidRDefault="006A43B0" w:rsidP="00C729F8">
      <w:r>
        <w:t xml:space="preserve">Expert Database Creation </w:t>
      </w:r>
      <w:r w:rsidR="00596730">
        <w:t>– T</w:t>
      </w:r>
      <w:r>
        <w:t xml:space="preserve">o ask an expert there have to experts listed somewhere in a database with their areas of expertise and </w:t>
      </w:r>
      <w:r w:rsidR="00E30981">
        <w:t>other information</w:t>
      </w:r>
      <w:r w:rsidR="00BB4683">
        <w:t xml:space="preserve"> </w:t>
      </w:r>
      <w:r>
        <w:t>that allows the questions from the users to go to the correct expert</w:t>
      </w:r>
      <w:r w:rsidR="00122011">
        <w:t>.</w:t>
      </w:r>
      <w:r w:rsidR="00B04786">
        <w:t xml:space="preserve"> 20 days were given to this task because it would take a significantly long time not only to determine exactly who is to be a part of the ask an expert database but also </w:t>
      </w:r>
      <w:r w:rsidR="00122011">
        <w:t>to fill</w:t>
      </w:r>
      <w:r w:rsidR="00B04786">
        <w:t xml:space="preserve"> in the database</w:t>
      </w:r>
      <w:r w:rsidR="00631AB8">
        <w:t xml:space="preserve"> since it</w:t>
      </w:r>
      <w:r w:rsidR="00B04786">
        <w:t xml:space="preserve"> is a manual p</w:t>
      </w:r>
      <w:r w:rsidR="00631AB8">
        <w:t>rocess and would therefore take</w:t>
      </w:r>
      <w:r w:rsidR="00B04786">
        <w:t xml:space="preserve"> longer than other tasks. </w:t>
      </w:r>
    </w:p>
    <w:p w:rsidR="00AB5756" w:rsidRPr="00855982" w:rsidRDefault="006A43B0" w:rsidP="00AB5756">
      <w:r>
        <w:t>Expert Database Connection</w:t>
      </w:r>
      <w:r w:rsidR="00596730">
        <w:t xml:space="preserve"> – T</w:t>
      </w:r>
      <w:r>
        <w:t xml:space="preserve">he process of connecting the database which presumably is stored on the server somewhere to the intranet site so that it is accessible when users are asking experts. The users should not have the ability to change the database or even view it at all but it should be accessible by the site in the background so as to ensure that the question goes to the correct expert. </w:t>
      </w:r>
      <w:r w:rsidR="00B04786">
        <w:t xml:space="preserve">10 days </w:t>
      </w:r>
      <w:r w:rsidR="00631AB8">
        <w:t xml:space="preserve">was given to this task </w:t>
      </w:r>
      <w:r w:rsidR="00B04786">
        <w:t>because it is less difficult than populating the database but the developers have to code the communication between two different software programs</w:t>
      </w:r>
      <w:r w:rsidR="00631AB8">
        <w:t xml:space="preserve"> which</w:t>
      </w:r>
      <w:r w:rsidR="00B04786">
        <w:t xml:space="preserve"> takes some time. </w:t>
      </w:r>
    </w:p>
    <w:p w:rsidR="00AB5756" w:rsidRDefault="00AB5756">
      <w:pPr>
        <w:pStyle w:val="Heading1"/>
      </w:pPr>
      <w:r>
        <w:t>Added Resources</w:t>
      </w:r>
    </w:p>
    <w:p w:rsidR="00AB5756" w:rsidRDefault="00AB5756" w:rsidP="00AB5756">
      <w:r>
        <w:t>The resources that were added and the reasons for adding them are listed in bullet form below:</w:t>
      </w:r>
    </w:p>
    <w:p w:rsidR="00030F8E" w:rsidRDefault="004F4C8A" w:rsidP="00030F8E">
      <w:pPr>
        <w:pStyle w:val="ListParagraph"/>
        <w:numPr>
          <w:ilvl w:val="0"/>
          <w:numId w:val="30"/>
        </w:numPr>
      </w:pPr>
      <w:r>
        <w:t xml:space="preserve">Nandi Muller </w:t>
      </w:r>
      <w:r w:rsidR="00863E5E">
        <w:t>– Project Manager.</w:t>
      </w:r>
    </w:p>
    <w:p w:rsidR="004F4C8A" w:rsidRDefault="004F4C8A" w:rsidP="00030F8E">
      <w:pPr>
        <w:pStyle w:val="ListParagraph"/>
        <w:numPr>
          <w:ilvl w:val="0"/>
          <w:numId w:val="30"/>
        </w:numPr>
      </w:pPr>
      <w:r>
        <w:t xml:space="preserve">Mo Mulundi </w:t>
      </w:r>
      <w:r w:rsidR="00863E5E">
        <w:t>– CEO.</w:t>
      </w:r>
    </w:p>
    <w:p w:rsidR="004F4C8A" w:rsidRDefault="004F4C8A" w:rsidP="00030F8E">
      <w:pPr>
        <w:pStyle w:val="ListParagraph"/>
        <w:numPr>
          <w:ilvl w:val="0"/>
          <w:numId w:val="30"/>
        </w:numPr>
      </w:pPr>
      <w:r>
        <w:t>Michael Chen</w:t>
      </w:r>
      <w:r w:rsidR="00863E5E">
        <w:t xml:space="preserve"> – Senior developer (experienced).</w:t>
      </w:r>
    </w:p>
    <w:p w:rsidR="004F4C8A" w:rsidRDefault="004F4C8A" w:rsidP="00030F8E">
      <w:pPr>
        <w:pStyle w:val="ListParagraph"/>
        <w:numPr>
          <w:ilvl w:val="0"/>
          <w:numId w:val="30"/>
        </w:numPr>
      </w:pPr>
      <w:r>
        <w:t>Jaqui Jacks</w:t>
      </w:r>
      <w:r w:rsidR="00863E5E">
        <w:t xml:space="preserve"> – Part of project management office.</w:t>
      </w:r>
    </w:p>
    <w:p w:rsidR="004F4C8A" w:rsidRDefault="004F4C8A" w:rsidP="00030F8E">
      <w:pPr>
        <w:pStyle w:val="ListParagraph"/>
        <w:numPr>
          <w:ilvl w:val="0"/>
          <w:numId w:val="30"/>
        </w:numPr>
      </w:pPr>
      <w:r>
        <w:t>Kevin Desai</w:t>
      </w:r>
      <w:r w:rsidR="00863E5E">
        <w:t xml:space="preserve"> – Developer (experience in intranet development).</w:t>
      </w:r>
    </w:p>
    <w:p w:rsidR="004F4C8A" w:rsidRDefault="004F4C8A" w:rsidP="00030F8E">
      <w:pPr>
        <w:pStyle w:val="ListParagraph"/>
        <w:numPr>
          <w:ilvl w:val="0"/>
          <w:numId w:val="30"/>
        </w:numPr>
      </w:pPr>
      <w:r>
        <w:t>Sindi Ndlovu</w:t>
      </w:r>
      <w:r w:rsidR="00863E5E">
        <w:t xml:space="preserve"> – Developer (experience in business consulting).</w:t>
      </w:r>
    </w:p>
    <w:p w:rsidR="004F4C8A" w:rsidRDefault="004F4C8A" w:rsidP="00030F8E">
      <w:pPr>
        <w:pStyle w:val="ListParagraph"/>
        <w:numPr>
          <w:ilvl w:val="0"/>
          <w:numId w:val="30"/>
        </w:numPr>
      </w:pPr>
      <w:r>
        <w:t>Kim Cilliers</w:t>
      </w:r>
      <w:r w:rsidR="00863E5E">
        <w:t xml:space="preserve"> – CEO of one of MMPC’s clientele.</w:t>
      </w:r>
    </w:p>
    <w:p w:rsidR="004F4C8A" w:rsidRDefault="004F4C8A" w:rsidP="00030F8E">
      <w:pPr>
        <w:pStyle w:val="ListParagraph"/>
        <w:numPr>
          <w:ilvl w:val="0"/>
          <w:numId w:val="30"/>
        </w:numPr>
      </w:pPr>
      <w:r>
        <w:t>Zak Gumede</w:t>
      </w:r>
      <w:r w:rsidR="00863E5E">
        <w:t xml:space="preserve"> -</w:t>
      </w:r>
      <w:r>
        <w:t xml:space="preserve"> </w:t>
      </w:r>
      <w:r w:rsidR="00863E5E">
        <w:t>CEO of one of MMPC’s clientele</w:t>
      </w:r>
      <w:r w:rsidR="00863E5E">
        <w:t>.</w:t>
      </w:r>
    </w:p>
    <w:p w:rsidR="004F4C8A" w:rsidRDefault="004F4C8A" w:rsidP="00030F8E">
      <w:pPr>
        <w:pStyle w:val="ListParagraph"/>
        <w:numPr>
          <w:ilvl w:val="0"/>
          <w:numId w:val="30"/>
        </w:numPr>
      </w:pPr>
      <w:r>
        <w:t>IT Director</w:t>
      </w:r>
      <w:r w:rsidR="00863E5E">
        <w:t xml:space="preserve"> </w:t>
      </w:r>
    </w:p>
    <w:p w:rsidR="004F4C8A" w:rsidRDefault="004F4C8A" w:rsidP="00030F8E">
      <w:pPr>
        <w:pStyle w:val="ListParagraph"/>
        <w:numPr>
          <w:ilvl w:val="0"/>
          <w:numId w:val="30"/>
        </w:numPr>
      </w:pPr>
      <w:r>
        <w:t>Human Resources Director</w:t>
      </w:r>
      <w:r w:rsidR="00863E5E">
        <w:t xml:space="preserve"> </w:t>
      </w:r>
    </w:p>
    <w:p w:rsidR="004F4C8A" w:rsidRDefault="004F4C8A" w:rsidP="00030F8E">
      <w:pPr>
        <w:pStyle w:val="ListParagraph"/>
        <w:numPr>
          <w:ilvl w:val="0"/>
          <w:numId w:val="30"/>
        </w:numPr>
      </w:pPr>
      <w:r>
        <w:t>Public Relations Director</w:t>
      </w:r>
      <w:r w:rsidR="00863E5E">
        <w:t xml:space="preserve"> </w:t>
      </w:r>
    </w:p>
    <w:p w:rsidR="004F4C8A" w:rsidRDefault="004F4C8A" w:rsidP="00030F8E">
      <w:pPr>
        <w:pStyle w:val="ListParagraph"/>
        <w:numPr>
          <w:ilvl w:val="0"/>
          <w:numId w:val="30"/>
        </w:numPr>
      </w:pPr>
      <w:r>
        <w:t>Administrative Assistant</w:t>
      </w:r>
      <w:r w:rsidR="00863E5E">
        <w:t xml:space="preserve"> – Assists Nandi with admin</w:t>
      </w:r>
    </w:p>
    <w:p w:rsidR="004F4C8A" w:rsidRDefault="004F4C8A" w:rsidP="00030F8E">
      <w:pPr>
        <w:pStyle w:val="ListParagraph"/>
        <w:numPr>
          <w:ilvl w:val="0"/>
          <w:numId w:val="30"/>
        </w:numPr>
      </w:pPr>
      <w:r>
        <w:t>Andile Rabada</w:t>
      </w:r>
      <w:r w:rsidR="00863E5E">
        <w:t xml:space="preserve"> – Michael Chen’s assistant (also a developer with appropriate skill level)</w:t>
      </w:r>
    </w:p>
    <w:p w:rsidR="004F4C8A" w:rsidRDefault="004F4C8A" w:rsidP="00030F8E">
      <w:pPr>
        <w:pStyle w:val="ListParagraph"/>
        <w:numPr>
          <w:ilvl w:val="0"/>
          <w:numId w:val="30"/>
        </w:numPr>
      </w:pPr>
      <w:r>
        <w:t>Financial Department</w:t>
      </w:r>
      <w:r w:rsidR="00863E5E">
        <w:t xml:space="preserve"> </w:t>
      </w:r>
    </w:p>
    <w:p w:rsidR="00AB5756" w:rsidRPr="00AB5756" w:rsidRDefault="004F4C8A" w:rsidP="00AB5756">
      <w:pPr>
        <w:pStyle w:val="ListParagraph"/>
        <w:numPr>
          <w:ilvl w:val="0"/>
          <w:numId w:val="30"/>
        </w:numPr>
      </w:pPr>
      <w:r>
        <w:t>Senior Staff Member (PMO)</w:t>
      </w:r>
      <w:r w:rsidR="00863E5E">
        <w:t xml:space="preserve"> </w:t>
      </w:r>
      <w:bookmarkStart w:id="0" w:name="_GoBack"/>
      <w:bookmarkEnd w:id="0"/>
    </w:p>
    <w:sectPr w:rsidR="00AB5756" w:rsidRPr="00AB5756"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690" w:rsidRDefault="00EA6690" w:rsidP="00855982">
      <w:pPr>
        <w:spacing w:after="0" w:line="240" w:lineRule="auto"/>
      </w:pPr>
      <w:r>
        <w:separator/>
      </w:r>
    </w:p>
  </w:endnote>
  <w:endnote w:type="continuationSeparator" w:id="0">
    <w:p w:rsidR="00EA6690" w:rsidRDefault="00EA669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863E5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690" w:rsidRDefault="00EA6690" w:rsidP="00855982">
      <w:pPr>
        <w:spacing w:after="0" w:line="240" w:lineRule="auto"/>
      </w:pPr>
      <w:r>
        <w:separator/>
      </w:r>
    </w:p>
  </w:footnote>
  <w:footnote w:type="continuationSeparator" w:id="0">
    <w:p w:rsidR="00EA6690" w:rsidRDefault="00EA669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827F74"/>
    <w:multiLevelType w:val="hybridMultilevel"/>
    <w:tmpl w:val="A934CC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EF"/>
    <w:rsid w:val="00030F8E"/>
    <w:rsid w:val="00122011"/>
    <w:rsid w:val="001C6C4A"/>
    <w:rsid w:val="001D4362"/>
    <w:rsid w:val="004C019E"/>
    <w:rsid w:val="004F4C8A"/>
    <w:rsid w:val="00596730"/>
    <w:rsid w:val="00631AB8"/>
    <w:rsid w:val="006A43B0"/>
    <w:rsid w:val="00735EAD"/>
    <w:rsid w:val="007833A7"/>
    <w:rsid w:val="00855982"/>
    <w:rsid w:val="00863E5E"/>
    <w:rsid w:val="00A10484"/>
    <w:rsid w:val="00A23166"/>
    <w:rsid w:val="00AB5756"/>
    <w:rsid w:val="00B04786"/>
    <w:rsid w:val="00BB4683"/>
    <w:rsid w:val="00C729F8"/>
    <w:rsid w:val="00D063EF"/>
    <w:rsid w:val="00E30981"/>
    <w:rsid w:val="00E63087"/>
    <w:rsid w:val="00EA669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11B3"/>
  <w15:chartTrackingRefBased/>
  <w15:docId w15:val="{AB1DD4CB-0CFE-4018-8F5D-A7F1D769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030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re\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51"/>
    <w:rsid w:val="009216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3FD9A74FF442BDBB7042A09C94505C">
    <w:name w:val="5E3FD9A74FF442BDBB7042A09C94505C"/>
  </w:style>
  <w:style w:type="paragraph" w:customStyle="1" w:styleId="751CA993DBE14ED0961938EF6E7FE4BD">
    <w:name w:val="751CA993DBE14ED0961938EF6E7FE4BD"/>
  </w:style>
  <w:style w:type="paragraph" w:customStyle="1" w:styleId="BDEF3E92F1624F47B06064617EED2C9F">
    <w:name w:val="BDEF3E92F1624F47B06064617EED2C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DAE1637-FCA1-48F7-9A48-C475EA417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186</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darre</dc:creator>
  <cp:lastModifiedBy>darre</cp:lastModifiedBy>
  <cp:revision>10</cp:revision>
  <dcterms:created xsi:type="dcterms:W3CDTF">2018-03-25T09:39:00Z</dcterms:created>
  <dcterms:modified xsi:type="dcterms:W3CDTF">2018-03-25T13:27:00Z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